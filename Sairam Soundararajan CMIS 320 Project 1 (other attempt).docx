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EBDC0" w14:textId="6B783F16" w:rsidR="00E81978" w:rsidRDefault="00AF744A" w:rsidP="007F1487">
      <w:pPr>
        <w:pStyle w:val="Title"/>
        <w:spacing w:line="360" w:lineRule="auto"/>
      </w:pPr>
      <w:sdt>
        <w:sdtPr>
          <w:alias w:val="Title:"/>
          <w:tag w:val="Title:"/>
          <w:id w:val="726351117"/>
          <w:placeholder>
            <w:docPart w:val="51B36E6E668B4329B1F9CC3DCD50BC23"/>
          </w:placeholder>
          <w:dataBinding w:prefixMappings="xmlns:ns0='http://purl.org/dc/elements/1.1/' xmlns:ns1='http://schemas.openxmlformats.org/package/2006/metadata/core-properties' " w:xpath="/ns1:coreProperties[1]/ns0:title[1]" w:storeItemID="{6C3C8BC8-F283-45AE-878A-BAB7291924A1}"/>
          <w:text w:multiLine="1"/>
        </w:sdtPr>
        <w:sdtEndPr/>
        <w:sdtContent>
          <w:r>
            <w:t>Proposing a Database Solution</w:t>
          </w:r>
          <w:r w:rsidR="002A7C3C">
            <w:t>:</w:t>
          </w:r>
        </w:sdtContent>
      </w:sdt>
    </w:p>
    <w:p w14:paraId="56D2339C" w14:textId="7E58F546" w:rsidR="00B823AA" w:rsidRDefault="007F1487" w:rsidP="007F1487">
      <w:pPr>
        <w:pStyle w:val="Title2"/>
        <w:spacing w:line="360" w:lineRule="auto"/>
      </w:pPr>
      <w:r>
        <w:t>Sairam Soundararajan</w:t>
      </w:r>
    </w:p>
    <w:p w14:paraId="5912BEBD" w14:textId="2E4DBD3B" w:rsidR="00E81978" w:rsidRDefault="007F1487" w:rsidP="007F1487">
      <w:pPr>
        <w:pStyle w:val="Title2"/>
        <w:spacing w:line="360" w:lineRule="auto"/>
      </w:pPr>
      <w:r>
        <w:t>CMIS 320</w:t>
      </w:r>
    </w:p>
    <w:p w14:paraId="7761527A" w14:textId="40183109" w:rsidR="007F1487" w:rsidRDefault="007F1487" w:rsidP="007F1487">
      <w:pPr>
        <w:pStyle w:val="Title2"/>
        <w:spacing w:line="360" w:lineRule="auto"/>
      </w:pPr>
      <w:r>
        <w:t>Professor Liu</w:t>
      </w:r>
    </w:p>
    <w:p w14:paraId="7B1DFED5" w14:textId="43D50549" w:rsidR="007F1487" w:rsidRDefault="007F1487" w:rsidP="007F1487">
      <w:pPr>
        <w:pStyle w:val="Title2"/>
        <w:spacing w:line="360" w:lineRule="auto"/>
      </w:pPr>
      <w:r>
        <w:t>University of Maryland Global Campus</w:t>
      </w:r>
    </w:p>
    <w:p w14:paraId="5E3894C3" w14:textId="5D65024D" w:rsidR="007F1487" w:rsidRDefault="007F1487" w:rsidP="007F1487">
      <w:pPr>
        <w:pStyle w:val="Title2"/>
        <w:spacing w:line="360" w:lineRule="auto"/>
      </w:pPr>
      <w:r>
        <w:t>October 29</w:t>
      </w:r>
      <w:r w:rsidRPr="007F1487">
        <w:rPr>
          <w:vertAlign w:val="superscript"/>
        </w:rPr>
        <w:t>th</w:t>
      </w:r>
      <w:r>
        <w:t>, 2022</w:t>
      </w:r>
    </w:p>
    <w:p w14:paraId="6D17A3BE" w14:textId="26AE7636" w:rsidR="00E81978" w:rsidRDefault="00E81978"/>
    <w:p w14:paraId="643AC94A" w14:textId="03290EDE" w:rsidR="00E81978" w:rsidRDefault="00AF744A" w:rsidP="007F1487">
      <w:pPr>
        <w:pStyle w:val="SectionTitle"/>
        <w:jc w:val="left"/>
      </w:pPr>
      <w:sdt>
        <w:sdtPr>
          <w:rPr>
            <w:b/>
            <w:bCs/>
          </w:rPr>
          <w:alias w:val="Section title:"/>
          <w:tag w:val="Section title:"/>
          <w:id w:val="984196707"/>
          <w:placeholder>
            <w:docPart w:val="9B1EE1502C424FF0939088F460302C82"/>
          </w:placeholder>
          <w:dataBinding w:prefixMappings="xmlns:ns0='http://purl.org/dc/elements/1.1/' xmlns:ns1='http://schemas.openxmlformats.org/package/2006/metadata/core-properties' " w:xpath="/ns1:coreProperties[1]/ns0:title[1]" w:storeItemID="{6C3C8BC8-F283-45AE-878A-BAB7291924A1}"/>
          <w:text w:multiLine="1"/>
        </w:sdtPr>
        <w:sdtEndPr/>
        <w:sdtContent>
          <w:r>
            <w:rPr>
              <w:b/>
              <w:bCs/>
            </w:rPr>
            <w:t>Proposing a Database Solution:</w:t>
          </w:r>
        </w:sdtContent>
      </w:sdt>
    </w:p>
    <w:p w14:paraId="3E490C0D" w14:textId="31B420B6" w:rsidR="00E81978" w:rsidRDefault="007F1487" w:rsidP="007F1487">
      <w:pPr>
        <w:ind w:firstLine="0"/>
      </w:pPr>
      <w:r>
        <w:t>Dear Supervisor:</w:t>
      </w:r>
    </w:p>
    <w:p w14:paraId="0ADD9712" w14:textId="59914C36" w:rsidR="007F1487" w:rsidRDefault="007F1487" w:rsidP="007F1487">
      <w:pPr>
        <w:ind w:firstLine="0"/>
      </w:pPr>
      <w:r>
        <w:tab/>
      </w:r>
      <w:r w:rsidR="00223FEE">
        <w:t xml:space="preserve">For all the </w:t>
      </w:r>
      <w:r w:rsidR="006C121F">
        <w:t xml:space="preserve">projects that our employees work on </w:t>
      </w:r>
      <w:r w:rsidR="002241A2">
        <w:t>i</w:t>
      </w:r>
      <w:r w:rsidR="00223FEE">
        <w:t xml:space="preserve">n our architectural firm, I would like to propose one solution that might benefit our business: the use and development of a relational, SQL-based database that can be navigated by seminars and participants. </w:t>
      </w:r>
      <w:r w:rsidR="006C121F">
        <w:t>I</w:t>
      </w:r>
      <w:r w:rsidR="00223FEE">
        <w:t xml:space="preserve">n </w:t>
      </w:r>
      <w:r w:rsidR="006C121F">
        <w:t>our</w:t>
      </w:r>
      <w:r w:rsidR="00223FEE">
        <w:t xml:space="preserve"> architectural firm</w:t>
      </w:r>
      <w:r w:rsidR="006C121F">
        <w:t>,</w:t>
      </w:r>
      <w:r w:rsidR="00223FEE">
        <w:t xml:space="preserve"> </w:t>
      </w:r>
      <w:r w:rsidR="006C121F">
        <w:t xml:space="preserve">any team of members that are assigned a project can use this database to </w:t>
      </w:r>
      <w:r w:rsidR="002241A2">
        <w:t>store and organize data in order to avoid inadequacy of quality that happens in the midst of the project</w:t>
      </w:r>
      <w:r w:rsidR="00EC51FF">
        <w:t xml:space="preserve">. </w:t>
      </w:r>
      <w:r w:rsidR="002241A2">
        <w:t>Project managers, interior designers, and other team members store data in the project category such as project ID, project name, address, city, province, start date, end date, and project status. Other categories to store data include contract, client, supplier, employee, etc.</w:t>
      </w:r>
      <w:r w:rsidR="00EC51FF">
        <w:t xml:space="preserve"> Why do I suggest this solution? Relational database solutions can be useful to several business problems because they use a model of data that concentrates </w:t>
      </w:r>
      <w:r w:rsidR="003D49C7">
        <w:t xml:space="preserve">more </w:t>
      </w:r>
      <w:r w:rsidR="00EC51FF">
        <w:t xml:space="preserve">on complete relationships rather than organizing data that involves the user to know how to </w:t>
      </w:r>
      <w:r w:rsidR="003D49C7">
        <w:t xml:space="preserve">simply </w:t>
      </w:r>
      <w:r w:rsidR="00EC51FF">
        <w:t>sort through data.</w:t>
      </w:r>
      <w:r w:rsidR="00CA6EDF">
        <w:t xml:space="preserve"> Using relational database management system (RDBMS) can resolve issues that would otherwise be occurring if not used.</w:t>
      </w:r>
    </w:p>
    <w:p w14:paraId="3A99EAB5" w14:textId="3DCDEF9B" w:rsidR="007F1487" w:rsidRDefault="007F1487">
      <w:r>
        <w:tab/>
      </w:r>
    </w:p>
    <w:p w14:paraId="13602558" w14:textId="25B950BB" w:rsidR="00E81978" w:rsidRPr="00C31D30" w:rsidRDefault="006C121F" w:rsidP="00C31D30">
      <w:pPr>
        <w:pStyle w:val="Heading2"/>
      </w:pPr>
      <w:r w:rsidRPr="006C121F">
        <w:t>How RDBMS can solve the issue</w:t>
      </w:r>
      <w:r>
        <w:t>s</w:t>
      </w:r>
    </w:p>
    <w:sdt>
      <w:sdtPr>
        <w:alias w:val="Paragraph text:"/>
        <w:tag w:val="Paragraph text:"/>
        <w:id w:val="1221403361"/>
        <w:placeholder>
          <w:docPart w:val="171C156F9DA941E2B26773E04E6F2F8C"/>
        </w:placeholder>
        <w:temporary/>
        <w:showingPlcHdr/>
      </w:sdtPr>
      <w:sdtEndPr/>
      <w:sdtContent>
        <w:p w14:paraId="6A85538B" w14:textId="77777777" w:rsidR="00E81978" w:rsidRDefault="005D3A03">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14:paraId="17E2ECA4" w14:textId="64FE88BE" w:rsidR="00355DCA" w:rsidRPr="00C31D30" w:rsidRDefault="006C121F" w:rsidP="006C121F">
      <w:pPr>
        <w:pStyle w:val="Heading3"/>
        <w:ind w:firstLine="0"/>
      </w:pPr>
      <w:r w:rsidRPr="006C121F">
        <w:t>Industry example</w:t>
      </w:r>
      <w:r w:rsidR="00355DCA" w:rsidRPr="00C31D30">
        <w:t>.</w:t>
      </w:r>
    </w:p>
    <w:p w14:paraId="779D0DB1" w14:textId="77777777" w:rsidR="00E81978" w:rsidRDefault="00AF744A">
      <w:pPr>
        <w:rPr>
          <w:b/>
          <w:bCs/>
        </w:rPr>
      </w:pPr>
      <w:sdt>
        <w:sdtPr>
          <w:alias w:val="Paragraph text:"/>
          <w:tag w:val="Paragraph text:"/>
          <w:id w:val="2054876750"/>
          <w:placeholder>
            <w:docPart w:val="AA202B7EA7C84FF8A44B2086FAF670F4"/>
          </w:placeholder>
          <w:temporary/>
          <w:showingPlcHdr/>
          <w:text/>
        </w:sdtPr>
        <w:sdtEndPr/>
        <w:sdtContent>
          <w:r w:rsidR="005D3A03">
            <w:t>[Include a period at the end of a run-in heading.  Note that you can include consecutive paragraphs with their own headings, where appropriate.]</w:t>
          </w:r>
        </w:sdtContent>
      </w:sdt>
    </w:p>
    <w:p w14:paraId="5F232F64" w14:textId="79D2AD89" w:rsidR="00355DCA" w:rsidRPr="00C31D30" w:rsidRDefault="006C121F" w:rsidP="006C121F">
      <w:pPr>
        <w:pStyle w:val="Heading4"/>
        <w:ind w:firstLine="0"/>
      </w:pPr>
      <w:r w:rsidRPr="006C121F">
        <w:rPr>
          <w:i w:val="0"/>
          <w:iCs w:val="0"/>
        </w:rPr>
        <w:lastRenderedPageBreak/>
        <w:t>Recommendation</w:t>
      </w:r>
      <w:r w:rsidR="00355DCA" w:rsidRPr="006C121F">
        <w:rPr>
          <w:i w:val="0"/>
          <w:iCs w:val="0"/>
        </w:rPr>
        <w:t>.</w:t>
      </w:r>
    </w:p>
    <w:p w14:paraId="63DE0557" w14:textId="77777777" w:rsidR="00E81978" w:rsidRDefault="00AF744A">
      <w:pPr>
        <w:rPr>
          <w:b/>
          <w:bCs/>
        </w:rPr>
      </w:pPr>
      <w:sdt>
        <w:sdtPr>
          <w:alias w:val="Paragraph text:"/>
          <w:tag w:val="Paragraph text:"/>
          <w:id w:val="-1987159626"/>
          <w:placeholder>
            <w:docPart w:val="F4889656E5C34B109CEAC94C372FFF42"/>
          </w:placeholder>
          <w:temporary/>
          <w:showingPlcHdr/>
          <w:text/>
        </w:sdtPr>
        <w:sdtEnd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3C07051928374B588C70604D0145BA4D"/>
          </w:placeholder>
          <w:temporary/>
          <w:showingPlcHdr/>
          <w:text/>
        </w:sdtPr>
        <w:sdtEndPr/>
        <w:sdtContent>
          <w:r w:rsidR="00BA45DB">
            <w:t>Last Name, Year</w:t>
          </w:r>
        </w:sdtContent>
      </w:sdt>
      <w:r w:rsidR="00BA45DB">
        <w:t>)</w:t>
      </w:r>
    </w:p>
    <w:sdt>
      <w:sdtPr>
        <w:rPr>
          <w:rFonts w:asciiTheme="minorHAnsi" w:eastAsiaTheme="minorEastAsia" w:hAnsiTheme="minorHAnsi" w:cstheme="minorBidi"/>
        </w:rPr>
        <w:id w:val="62297111"/>
        <w:docPartObj>
          <w:docPartGallery w:val="Bibliographies"/>
          <w:docPartUnique/>
        </w:docPartObj>
      </w:sdtPr>
      <w:sdtEndPr/>
      <w:sdtContent>
        <w:p w14:paraId="32332DAE" w14:textId="77777777" w:rsidR="00E81978" w:rsidRDefault="005D3A03">
          <w:pPr>
            <w:pStyle w:val="SectionTitle"/>
          </w:pPr>
          <w:r>
            <w:t>References</w:t>
          </w:r>
        </w:p>
        <w:p w14:paraId="706C4A8B" w14:textId="77777777"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474B9DE0" w14:textId="77777777" w:rsidR="002A7C3C" w:rsidRDefault="00C31D30" w:rsidP="00C31D30">
          <w:pPr>
            <w:pStyle w:val="Bibliography"/>
            <w:rPr>
              <w:b/>
              <w:bCs/>
              <w:noProof/>
            </w:rPr>
          </w:pPr>
          <w:r>
            <w:rPr>
              <w:noProof/>
            </w:rPr>
            <w:t xml:space="preserve">Last Name, F. M. (Year). </w:t>
          </w:r>
          <w:r>
            <w:rPr>
              <w:i/>
              <w:iCs/>
              <w:noProof/>
            </w:rPr>
            <w:t>Book Title.</w:t>
          </w:r>
          <w:r>
            <w:rPr>
              <w:noProof/>
            </w:rPr>
            <w:t xml:space="preserve"> City Name: Publisher Name.</w:t>
          </w:r>
          <w:r>
            <w:rPr>
              <w:b/>
              <w:bCs/>
              <w:noProof/>
            </w:rPr>
            <w:fldChar w:fldCharType="end"/>
          </w:r>
        </w:p>
        <w:p w14:paraId="11022D26" w14:textId="1442D170" w:rsidR="00B01EC3" w:rsidRDefault="002A7C3C" w:rsidP="002A7C3C">
          <w:r w:rsidRPr="002A7C3C">
            <w:t xml:space="preserve">Wang, V. A. P. B. A. Y. (2020, May 1). </w:t>
          </w:r>
          <w:r w:rsidRPr="002A7C3C">
            <w:rPr>
              <w:i/>
              <w:iCs/>
            </w:rPr>
            <w:t>Database Design and Implement of a Medium-sized Interior Design Firm</w:t>
          </w:r>
          <w:r w:rsidRPr="002A7C3C">
            <w:t xml:space="preserve">. Yiren Wang. </w:t>
          </w:r>
          <w:r w:rsidR="00B01EC3" w:rsidRPr="00B01EC3">
            <w:t>https://yiren-wang.com/2019/12/15/database-design-and-implement-of-a-medium-sized-interior-design-firm/</w:t>
          </w:r>
        </w:p>
        <w:p w14:paraId="244F64C3" w14:textId="77777777" w:rsidR="00B01EC3" w:rsidRDefault="00B01EC3" w:rsidP="002A7C3C">
          <w:r w:rsidRPr="00B01EC3">
            <w:t>Zhou, L., Chen, J., Das, A., Min, H., Yu, L., Zhao, M., &amp; Zou, J. (2022). </w:t>
          </w:r>
          <w:r w:rsidRPr="00B01EC3">
            <w:rPr>
              <w:i/>
              <w:iCs/>
            </w:rPr>
            <w:t>Serving Deep Learning Models with Deduplication from Relational Databases</w:t>
          </w:r>
          <w:r w:rsidRPr="00B01EC3">
            <w:t>. https://doi-org.ezproxy.umgc.edu/10.14778/3547305.3547325</w:t>
          </w:r>
        </w:p>
        <w:p w14:paraId="0574AAA4" w14:textId="125D6744" w:rsidR="00E81978" w:rsidRPr="002A7C3C" w:rsidRDefault="00AF744A" w:rsidP="002A7C3C"/>
      </w:sdtContent>
    </w:sdt>
    <w:p w14:paraId="2EA56587" w14:textId="77777777" w:rsidR="002A7C3C" w:rsidRPr="002A7C3C" w:rsidRDefault="002A7C3C" w:rsidP="002A7C3C"/>
    <w:sectPr w:rsidR="002A7C3C" w:rsidRPr="002A7C3C">
      <w:headerReference w:type="default" r:id="rId10"/>
      <w:headerReference w:type="first" r:id="rId11"/>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708F5E" w14:textId="77777777" w:rsidR="0008317D" w:rsidRDefault="0008317D">
      <w:pPr>
        <w:spacing w:line="240" w:lineRule="auto"/>
      </w:pPr>
      <w:r>
        <w:separator/>
      </w:r>
    </w:p>
    <w:p w14:paraId="7138FC63" w14:textId="77777777" w:rsidR="0008317D" w:rsidRDefault="0008317D"/>
  </w:endnote>
  <w:endnote w:type="continuationSeparator" w:id="0">
    <w:p w14:paraId="0E14C788" w14:textId="77777777" w:rsidR="0008317D" w:rsidRDefault="0008317D">
      <w:pPr>
        <w:spacing w:line="240" w:lineRule="auto"/>
      </w:pPr>
      <w:r>
        <w:continuationSeparator/>
      </w:r>
    </w:p>
    <w:p w14:paraId="4E376726" w14:textId="77777777" w:rsidR="0008317D" w:rsidRDefault="000831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1F1C33" w14:textId="77777777" w:rsidR="0008317D" w:rsidRDefault="0008317D">
      <w:pPr>
        <w:spacing w:line="240" w:lineRule="auto"/>
      </w:pPr>
      <w:r>
        <w:separator/>
      </w:r>
    </w:p>
    <w:p w14:paraId="1A89C21F" w14:textId="77777777" w:rsidR="0008317D" w:rsidRDefault="0008317D"/>
  </w:footnote>
  <w:footnote w:type="continuationSeparator" w:id="0">
    <w:p w14:paraId="4E05D605" w14:textId="77777777" w:rsidR="0008317D" w:rsidRDefault="0008317D">
      <w:pPr>
        <w:spacing w:line="240" w:lineRule="auto"/>
      </w:pPr>
      <w:r>
        <w:continuationSeparator/>
      </w:r>
    </w:p>
    <w:p w14:paraId="50F04FB6" w14:textId="77777777" w:rsidR="0008317D" w:rsidRDefault="0008317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64CEB6" w14:textId="7639E90C" w:rsidR="00E81978" w:rsidRPr="007F1487" w:rsidRDefault="007F1487">
    <w:pPr>
      <w:pStyle w:val="Header"/>
      <w:rPr>
        <w:caps/>
      </w:rPr>
    </w:pPr>
    <w:r w:rsidRPr="007F1487">
      <w:rPr>
        <w:rStyle w:val="Strong"/>
        <w:caps w:val="0"/>
      </w:rPr>
      <w:t>Project 1</w:t>
    </w:r>
    <w:r>
      <w:rPr>
        <w:rStyle w:val="Strong"/>
        <w:caps w:val="0"/>
      </w:rPr>
      <w:t>: Justification Paper</w:t>
    </w:r>
    <w:r w:rsidR="005D3A03" w:rsidRPr="007F1487">
      <w:rPr>
        <w:rStyle w:val="Strong"/>
        <w:caps w:val="0"/>
      </w:rPr>
      <w:ptab w:relativeTo="margin" w:alignment="right" w:leader="none"/>
    </w:r>
    <w:r>
      <w:rPr>
        <w:rStyle w:val="Strong"/>
        <w:caps w:val="0"/>
      </w:rPr>
      <w:t>Soundararajan</w:t>
    </w:r>
    <w:r w:rsidR="005D3A03" w:rsidRPr="007F1487">
      <w:rPr>
        <w:rStyle w:val="Strong"/>
        <w:caps w:val="0"/>
      </w:rPr>
      <w:fldChar w:fldCharType="begin"/>
    </w:r>
    <w:r w:rsidR="005D3A03" w:rsidRPr="007F1487">
      <w:rPr>
        <w:rStyle w:val="Strong"/>
        <w:caps w:val="0"/>
      </w:rPr>
      <w:instrText xml:space="preserve"> PAGE   \* MERGEFORMAT </w:instrText>
    </w:r>
    <w:r w:rsidR="005D3A03" w:rsidRPr="007F1487">
      <w:rPr>
        <w:rStyle w:val="Strong"/>
        <w:caps w:val="0"/>
      </w:rPr>
      <w:fldChar w:fldCharType="separate"/>
    </w:r>
    <w:r w:rsidR="00AF744A">
      <w:rPr>
        <w:rStyle w:val="Strong"/>
        <w:caps w:val="0"/>
        <w:noProof/>
      </w:rPr>
      <w:t>2</w:t>
    </w:r>
    <w:r w:rsidR="005D3A03" w:rsidRPr="007F1487">
      <w:rPr>
        <w:rStyle w:val="Strong"/>
        <w:caps w:val="0"/>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4F1EFF" w14:textId="4835B03F" w:rsidR="00E81978" w:rsidRDefault="0008317D">
    <w:pPr>
      <w:pStyle w:val="Header"/>
      <w:rPr>
        <w:rStyle w:val="Strong"/>
      </w:rPr>
    </w:pPr>
    <w:r>
      <w:t>Project 1: Justification Paper</w:t>
    </w:r>
    <w:r w:rsidR="005D3A03">
      <w:rPr>
        <w:rStyle w:val="Strong"/>
      </w:rPr>
      <w:ptab w:relativeTo="margin" w:alignment="right" w:leader="none"/>
    </w:r>
    <w:r w:rsidRPr="0008317D">
      <w:rPr>
        <w:rStyle w:val="Strong"/>
        <w:caps w:val="0"/>
      </w:rPr>
      <w:t>Soundararajan</w:t>
    </w:r>
    <w:r w:rsidR="005D3A03">
      <w:rPr>
        <w:rStyle w:val="Strong"/>
      </w:rPr>
      <w:fldChar w:fldCharType="begin"/>
    </w:r>
    <w:r w:rsidR="005D3A03">
      <w:rPr>
        <w:rStyle w:val="Strong"/>
      </w:rPr>
      <w:instrText xml:space="preserve"> PAGE   \* MERGEFORMAT </w:instrText>
    </w:r>
    <w:r w:rsidR="005D3A03">
      <w:rPr>
        <w:rStyle w:val="Strong"/>
      </w:rPr>
      <w:fldChar w:fldCharType="separate"/>
    </w:r>
    <w:r w:rsidR="00AF744A">
      <w:rPr>
        <w:rStyle w:val="Strong"/>
        <w:noProof/>
      </w:rPr>
      <w:t>1</w:t>
    </w:r>
    <w:r w:rsidR="005D3A03">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17D"/>
    <w:rsid w:val="0008317D"/>
    <w:rsid w:val="000D3F41"/>
    <w:rsid w:val="00223FEE"/>
    <w:rsid w:val="002241A2"/>
    <w:rsid w:val="002A7C3C"/>
    <w:rsid w:val="00355DCA"/>
    <w:rsid w:val="003D49C7"/>
    <w:rsid w:val="00551A02"/>
    <w:rsid w:val="005534FA"/>
    <w:rsid w:val="005D3A03"/>
    <w:rsid w:val="006C121F"/>
    <w:rsid w:val="007F1487"/>
    <w:rsid w:val="008002C0"/>
    <w:rsid w:val="008723E9"/>
    <w:rsid w:val="008C5323"/>
    <w:rsid w:val="009A6A3B"/>
    <w:rsid w:val="00AF744A"/>
    <w:rsid w:val="00B01EC3"/>
    <w:rsid w:val="00B823AA"/>
    <w:rsid w:val="00BA45DB"/>
    <w:rsid w:val="00BF4184"/>
    <w:rsid w:val="00C0601E"/>
    <w:rsid w:val="00C31D30"/>
    <w:rsid w:val="00CA6EDF"/>
    <w:rsid w:val="00CD6E39"/>
    <w:rsid w:val="00CF6E91"/>
    <w:rsid w:val="00D85B68"/>
    <w:rsid w:val="00E6004D"/>
    <w:rsid w:val="00E81978"/>
    <w:rsid w:val="00E92B39"/>
    <w:rsid w:val="00EC51FF"/>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F9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eNormal"/>
    <w:uiPriority w:val="40"/>
    <w:pPr>
      <w:spacing w:line="240" w:lineRule="auto"/>
    </w:pPr>
    <w:tblPr>
      <w:tblBorders>
        <w:top w:val="single" w:sz="4" w:space="0" w:color="BCBCBC" w:themeColor="background1" w:themeShade="BF"/>
        <w:left w:val="single" w:sz="4" w:space="0" w:color="BCBCBC" w:themeColor="background1" w:themeShade="BF"/>
        <w:bottom w:val="single" w:sz="4" w:space="0" w:color="BCBCBC" w:themeColor="background1" w:themeShade="BF"/>
        <w:right w:val="single" w:sz="4" w:space="0" w:color="BCBCBC" w:themeColor="background1" w:themeShade="BF"/>
        <w:insideH w:val="single" w:sz="4" w:space="0" w:color="BCBCBC" w:themeColor="background1" w:themeShade="BF"/>
        <w:insideV w:val="single" w:sz="4" w:space="0" w:color="BCBCBC"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customStyle="1" w:styleId="PlainTable1">
    <w:name w:val="Plain Table 1"/>
    <w:basedOn w:val="TableNormal"/>
    <w:uiPriority w:val="41"/>
    <w:rsid w:val="00E6004D"/>
    <w:pPr>
      <w:spacing w:line="240" w:lineRule="auto"/>
    </w:pPr>
    <w:tblPr>
      <w:tblStyleRowBandSize w:val="1"/>
      <w:tblStyleColBandSize w:val="1"/>
      <w:tblBorders>
        <w:top w:val="single" w:sz="4" w:space="0" w:color="BCBCBC" w:themeColor="background1" w:themeShade="BF"/>
        <w:left w:val="single" w:sz="4" w:space="0" w:color="BCBCBC" w:themeColor="background1" w:themeShade="BF"/>
        <w:bottom w:val="single" w:sz="4" w:space="0" w:color="BCBCBC" w:themeColor="background1" w:themeShade="BF"/>
        <w:right w:val="single" w:sz="4" w:space="0" w:color="BCBCBC" w:themeColor="background1" w:themeShade="BF"/>
        <w:insideH w:val="single" w:sz="4" w:space="0" w:color="BCBCBC" w:themeColor="background1" w:themeShade="BF"/>
        <w:insideV w:val="single" w:sz="4" w:space="0" w:color="BCBCBC" w:themeColor="background1" w:themeShade="BF"/>
      </w:tblBorders>
    </w:tblPr>
    <w:tblStylePr w:type="firstRow">
      <w:rPr>
        <w:b/>
        <w:bCs/>
      </w:rPr>
    </w:tblStylePr>
    <w:tblStylePr w:type="lastRow">
      <w:rPr>
        <w:b/>
        <w:bCs/>
      </w:rPr>
      <w:tblPr/>
      <w:tcPr>
        <w:tcBorders>
          <w:top w:val="double" w:sz="4" w:space="0" w:color="BCBCBC" w:themeColor="background1" w:themeShade="BF"/>
        </w:tcBorders>
      </w:tcPr>
    </w:tblStylePr>
    <w:tblStylePr w:type="firstCol">
      <w:rPr>
        <w:b/>
        <w:bCs/>
      </w:rPr>
    </w:tblStylePr>
    <w:tblStylePr w:type="lastCol">
      <w:rPr>
        <w:b/>
        <w:bCs/>
      </w:rPr>
    </w:tblStylePr>
    <w:tblStylePr w:type="band1Vert">
      <w:tblPr/>
      <w:tcPr>
        <w:shd w:val="clear" w:color="auto" w:fill="EFEFEF" w:themeFill="background1" w:themeFillShade="F2"/>
      </w:tcPr>
    </w:tblStylePr>
    <w:tblStylePr w:type="band1Horz">
      <w:tblPr/>
      <w:tcPr>
        <w:shd w:val="clear" w:color="auto" w:fill="EFEFEF"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B01EC3"/>
    <w:rPr>
      <w:color w:val="5F5F5F" w:themeColor="hyperlink"/>
      <w:u w:val="single"/>
    </w:rPr>
  </w:style>
  <w:style w:type="character" w:customStyle="1" w:styleId="UnresolvedMention">
    <w:name w:val="Unresolved Mention"/>
    <w:basedOn w:val="DefaultParagraphFont"/>
    <w:uiPriority w:val="99"/>
    <w:semiHidden/>
    <w:unhideWhenUsed/>
    <w:rsid w:val="00B01EC3"/>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eNormal"/>
    <w:uiPriority w:val="40"/>
    <w:pPr>
      <w:spacing w:line="240" w:lineRule="auto"/>
    </w:pPr>
    <w:tblPr>
      <w:tblBorders>
        <w:top w:val="single" w:sz="4" w:space="0" w:color="BCBCBC" w:themeColor="background1" w:themeShade="BF"/>
        <w:left w:val="single" w:sz="4" w:space="0" w:color="BCBCBC" w:themeColor="background1" w:themeShade="BF"/>
        <w:bottom w:val="single" w:sz="4" w:space="0" w:color="BCBCBC" w:themeColor="background1" w:themeShade="BF"/>
        <w:right w:val="single" w:sz="4" w:space="0" w:color="BCBCBC" w:themeColor="background1" w:themeShade="BF"/>
        <w:insideH w:val="single" w:sz="4" w:space="0" w:color="BCBCBC" w:themeColor="background1" w:themeShade="BF"/>
        <w:insideV w:val="single" w:sz="4" w:space="0" w:color="BCBCBC"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customStyle="1" w:styleId="PlainTable1">
    <w:name w:val="Plain Table 1"/>
    <w:basedOn w:val="TableNormal"/>
    <w:uiPriority w:val="41"/>
    <w:rsid w:val="00E6004D"/>
    <w:pPr>
      <w:spacing w:line="240" w:lineRule="auto"/>
    </w:pPr>
    <w:tblPr>
      <w:tblStyleRowBandSize w:val="1"/>
      <w:tblStyleColBandSize w:val="1"/>
      <w:tblBorders>
        <w:top w:val="single" w:sz="4" w:space="0" w:color="BCBCBC" w:themeColor="background1" w:themeShade="BF"/>
        <w:left w:val="single" w:sz="4" w:space="0" w:color="BCBCBC" w:themeColor="background1" w:themeShade="BF"/>
        <w:bottom w:val="single" w:sz="4" w:space="0" w:color="BCBCBC" w:themeColor="background1" w:themeShade="BF"/>
        <w:right w:val="single" w:sz="4" w:space="0" w:color="BCBCBC" w:themeColor="background1" w:themeShade="BF"/>
        <w:insideH w:val="single" w:sz="4" w:space="0" w:color="BCBCBC" w:themeColor="background1" w:themeShade="BF"/>
        <w:insideV w:val="single" w:sz="4" w:space="0" w:color="BCBCBC" w:themeColor="background1" w:themeShade="BF"/>
      </w:tblBorders>
    </w:tblPr>
    <w:tblStylePr w:type="firstRow">
      <w:rPr>
        <w:b/>
        <w:bCs/>
      </w:rPr>
    </w:tblStylePr>
    <w:tblStylePr w:type="lastRow">
      <w:rPr>
        <w:b/>
        <w:bCs/>
      </w:rPr>
      <w:tblPr/>
      <w:tcPr>
        <w:tcBorders>
          <w:top w:val="double" w:sz="4" w:space="0" w:color="BCBCBC" w:themeColor="background1" w:themeShade="BF"/>
        </w:tcBorders>
      </w:tcPr>
    </w:tblStylePr>
    <w:tblStylePr w:type="firstCol">
      <w:rPr>
        <w:b/>
        <w:bCs/>
      </w:rPr>
    </w:tblStylePr>
    <w:tblStylePr w:type="lastCol">
      <w:rPr>
        <w:b/>
        <w:bCs/>
      </w:rPr>
    </w:tblStylePr>
    <w:tblStylePr w:type="band1Vert">
      <w:tblPr/>
      <w:tcPr>
        <w:shd w:val="clear" w:color="auto" w:fill="EFEFEF" w:themeFill="background1" w:themeFillShade="F2"/>
      </w:tcPr>
    </w:tblStylePr>
    <w:tblStylePr w:type="band1Horz">
      <w:tblPr/>
      <w:tcPr>
        <w:shd w:val="clear" w:color="auto" w:fill="EFEFEF"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B01EC3"/>
    <w:rPr>
      <w:color w:val="5F5F5F" w:themeColor="hyperlink"/>
      <w:u w:val="single"/>
    </w:rPr>
  </w:style>
  <w:style w:type="character" w:customStyle="1" w:styleId="UnresolvedMention">
    <w:name w:val="Unresolved Mention"/>
    <w:basedOn w:val="DefaultParagraphFont"/>
    <w:uiPriority w:val="99"/>
    <w:semiHidden/>
    <w:unhideWhenUsed/>
    <w:rsid w:val="00B01E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023362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ira\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1B36E6E668B4329B1F9CC3DCD50BC23"/>
        <w:category>
          <w:name w:val="General"/>
          <w:gallery w:val="placeholder"/>
        </w:category>
        <w:types>
          <w:type w:val="bbPlcHdr"/>
        </w:types>
        <w:behaviors>
          <w:behavior w:val="content"/>
        </w:behaviors>
        <w:guid w:val="{12D22DB7-CBCB-4613-9D2A-FB85D5AC5905}"/>
      </w:docPartPr>
      <w:docPartBody>
        <w:p w:rsidR="00606E96" w:rsidRDefault="00606E96">
          <w:pPr>
            <w:pStyle w:val="51B36E6E668B4329B1F9CC3DCD50BC23"/>
          </w:pPr>
          <w:r>
            <w:t>[Title Here, up to 12 Words, on One to Two Lines]</w:t>
          </w:r>
        </w:p>
      </w:docPartBody>
    </w:docPart>
    <w:docPart>
      <w:docPartPr>
        <w:name w:val="9B1EE1502C424FF0939088F460302C82"/>
        <w:category>
          <w:name w:val="General"/>
          <w:gallery w:val="placeholder"/>
        </w:category>
        <w:types>
          <w:type w:val="bbPlcHdr"/>
        </w:types>
        <w:behaviors>
          <w:behavior w:val="content"/>
        </w:behaviors>
        <w:guid w:val="{8DA7E9C0-FF4C-4CEA-A250-201B86D7A090}"/>
      </w:docPartPr>
      <w:docPartBody>
        <w:p w:rsidR="00606E96" w:rsidRDefault="00606E96">
          <w:pPr>
            <w:pStyle w:val="9B1EE1502C424FF0939088F460302C82"/>
          </w:pPr>
          <w:r>
            <w:t>[Title Here, up to 12 Words, on One to Two Lines]</w:t>
          </w:r>
        </w:p>
      </w:docPartBody>
    </w:docPart>
    <w:docPart>
      <w:docPartPr>
        <w:name w:val="171C156F9DA941E2B26773E04E6F2F8C"/>
        <w:category>
          <w:name w:val="General"/>
          <w:gallery w:val="placeholder"/>
        </w:category>
        <w:types>
          <w:type w:val="bbPlcHdr"/>
        </w:types>
        <w:behaviors>
          <w:behavior w:val="content"/>
        </w:behaviors>
        <w:guid w:val="{3299F2FA-30F8-40AB-BA56-390E1B91C309}"/>
      </w:docPartPr>
      <w:docPartBody>
        <w:p w:rsidR="00606E96" w:rsidRDefault="00606E96">
          <w:pPr>
            <w:pStyle w:val="171C156F9DA941E2B26773E04E6F2F8C"/>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AA202B7EA7C84FF8A44B2086FAF670F4"/>
        <w:category>
          <w:name w:val="General"/>
          <w:gallery w:val="placeholder"/>
        </w:category>
        <w:types>
          <w:type w:val="bbPlcHdr"/>
        </w:types>
        <w:behaviors>
          <w:behavior w:val="content"/>
        </w:behaviors>
        <w:guid w:val="{E3915AE4-A186-45AC-8753-2B274A01ADC0}"/>
      </w:docPartPr>
      <w:docPartBody>
        <w:p w:rsidR="00606E96" w:rsidRDefault="00606E96">
          <w:pPr>
            <w:pStyle w:val="AA202B7EA7C84FF8A44B2086FAF670F4"/>
          </w:pPr>
          <w:r>
            <w:t>[Include a period at the end of a run-in heading.  Note that you can include consecutive paragraphs with their own headings, where appropriate.]</w:t>
          </w:r>
        </w:p>
      </w:docPartBody>
    </w:docPart>
    <w:docPart>
      <w:docPartPr>
        <w:name w:val="F4889656E5C34B109CEAC94C372FFF42"/>
        <w:category>
          <w:name w:val="General"/>
          <w:gallery w:val="placeholder"/>
        </w:category>
        <w:types>
          <w:type w:val="bbPlcHdr"/>
        </w:types>
        <w:behaviors>
          <w:behavior w:val="content"/>
        </w:behaviors>
        <w:guid w:val="{0D4929F2-1DC2-4E00-B606-B07BE5F13351}"/>
      </w:docPartPr>
      <w:docPartBody>
        <w:p w:rsidR="00606E96" w:rsidRDefault="00606E96">
          <w:pPr>
            <w:pStyle w:val="F4889656E5C34B109CEAC94C372FFF42"/>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3C07051928374B588C70604D0145BA4D"/>
        <w:category>
          <w:name w:val="General"/>
          <w:gallery w:val="placeholder"/>
        </w:category>
        <w:types>
          <w:type w:val="bbPlcHdr"/>
        </w:types>
        <w:behaviors>
          <w:behavior w:val="content"/>
        </w:behaviors>
        <w:guid w:val="{3CD2E56A-D688-4F1D-93C4-462155846C9C}"/>
      </w:docPartPr>
      <w:docPartBody>
        <w:p w:rsidR="00606E96" w:rsidRDefault="00606E96">
          <w:pPr>
            <w:pStyle w:val="3C07051928374B588C70604D0145BA4D"/>
          </w:pPr>
          <w:r>
            <w:t>Last Name, 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E96"/>
    <w:rsid w:val="00606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4"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B36E6E668B4329B1F9CC3DCD50BC23">
    <w:name w:val="51B36E6E668B4329B1F9CC3DCD50BC23"/>
  </w:style>
  <w:style w:type="paragraph" w:customStyle="1" w:styleId="2F0961121279497C9D3568F59F4ED50D">
    <w:name w:val="2F0961121279497C9D3568F59F4ED50D"/>
  </w:style>
  <w:style w:type="paragraph" w:customStyle="1" w:styleId="E4B1CB4F99CB4F98B90CBC050208E46A">
    <w:name w:val="E4B1CB4F99CB4F98B90CBC050208E46A"/>
  </w:style>
  <w:style w:type="paragraph" w:customStyle="1" w:styleId="A0A81A8C2B414D43900971DFAF448D20">
    <w:name w:val="A0A81A8C2B414D43900971DFAF448D20"/>
  </w:style>
  <w:style w:type="paragraph" w:customStyle="1" w:styleId="D6FC2C74316B4FCE9D27619823331D5C">
    <w:name w:val="D6FC2C74316B4FCE9D27619823331D5C"/>
  </w:style>
  <w:style w:type="paragraph" w:customStyle="1" w:styleId="28A89AE731EB4027937A38E549E8CCBA">
    <w:name w:val="28A89AE731EB4027937A38E549E8CCBA"/>
  </w:style>
  <w:style w:type="character" w:styleId="Emphasis">
    <w:name w:val="Emphasis"/>
    <w:basedOn w:val="DefaultParagraphFont"/>
    <w:uiPriority w:val="4"/>
    <w:unhideWhenUsed/>
    <w:qFormat/>
    <w:rPr>
      <w:i/>
      <w:iCs/>
    </w:rPr>
  </w:style>
  <w:style w:type="paragraph" w:customStyle="1" w:styleId="64EDC1BE0D034DCF8D9DE45C55ACC30E">
    <w:name w:val="64EDC1BE0D034DCF8D9DE45C55ACC30E"/>
  </w:style>
  <w:style w:type="paragraph" w:customStyle="1" w:styleId="BDF31F998F1C4EFE9A0915445AB47CEF">
    <w:name w:val="BDF31F998F1C4EFE9A0915445AB47CEF"/>
  </w:style>
  <w:style w:type="paragraph" w:customStyle="1" w:styleId="9B1EE1502C424FF0939088F460302C82">
    <w:name w:val="9B1EE1502C424FF0939088F460302C82"/>
  </w:style>
  <w:style w:type="paragraph" w:customStyle="1" w:styleId="636F8AC8A95B4B019A3A5C4BA0D15369">
    <w:name w:val="636F8AC8A95B4B019A3A5C4BA0D15369"/>
  </w:style>
  <w:style w:type="paragraph" w:customStyle="1" w:styleId="68A89049A9F84FFE8070C73C38332FEE">
    <w:name w:val="68A89049A9F84FFE8070C73C38332FEE"/>
  </w:style>
  <w:style w:type="paragraph" w:customStyle="1" w:styleId="00CEBE527DEB47A7BFF6CBD474A3F38F">
    <w:name w:val="00CEBE527DEB47A7BFF6CBD474A3F38F"/>
  </w:style>
  <w:style w:type="paragraph" w:customStyle="1" w:styleId="0252F53751F0470CB1FE0DAA47E2F9C8">
    <w:name w:val="0252F53751F0470CB1FE0DAA47E2F9C8"/>
  </w:style>
  <w:style w:type="paragraph" w:customStyle="1" w:styleId="171C156F9DA941E2B26773E04E6F2F8C">
    <w:name w:val="171C156F9DA941E2B26773E04E6F2F8C"/>
  </w:style>
  <w:style w:type="paragraph" w:customStyle="1" w:styleId="E5AD444F6FAE4C2EAA5440B2E56BAC80">
    <w:name w:val="E5AD444F6FAE4C2EAA5440B2E56BAC80"/>
  </w:style>
  <w:style w:type="paragraph" w:customStyle="1" w:styleId="AA202B7EA7C84FF8A44B2086FAF670F4">
    <w:name w:val="AA202B7EA7C84FF8A44B2086FAF670F4"/>
  </w:style>
  <w:style w:type="paragraph" w:customStyle="1" w:styleId="FCDC77DDC0574544B589D1CE4B0BAA83">
    <w:name w:val="FCDC77DDC0574544B589D1CE4B0BAA83"/>
  </w:style>
  <w:style w:type="paragraph" w:customStyle="1" w:styleId="F4889656E5C34B109CEAC94C372FFF42">
    <w:name w:val="F4889656E5C34B109CEAC94C372FFF42"/>
  </w:style>
  <w:style w:type="paragraph" w:customStyle="1" w:styleId="3C07051928374B588C70604D0145BA4D">
    <w:name w:val="3C07051928374B588C70604D0145BA4D"/>
  </w:style>
  <w:style w:type="paragraph" w:customStyle="1" w:styleId="8F1025FEC7464F31AE3F4D1C394BF76C">
    <w:name w:val="8F1025FEC7464F31AE3F4D1C394BF76C"/>
  </w:style>
  <w:style w:type="paragraph" w:customStyle="1" w:styleId="44E5D0A7F4234464A28048F27E5889ED">
    <w:name w:val="44E5D0A7F4234464A28048F27E5889ED"/>
  </w:style>
  <w:style w:type="paragraph" w:customStyle="1" w:styleId="0ED9367C0D9641E7A1B58762E9ABC1A1">
    <w:name w:val="0ED9367C0D9641E7A1B58762E9ABC1A1"/>
  </w:style>
  <w:style w:type="paragraph" w:customStyle="1" w:styleId="C521E850C03047479FEA1FFB72D7F644">
    <w:name w:val="C521E850C03047479FEA1FFB72D7F644"/>
  </w:style>
  <w:style w:type="paragraph" w:customStyle="1" w:styleId="17FDEDD192704DE5990D7D37BA2F7925">
    <w:name w:val="17FDEDD192704DE5990D7D37BA2F7925"/>
  </w:style>
  <w:style w:type="paragraph" w:customStyle="1" w:styleId="81EB0D68BDEC42419A538963886732CB">
    <w:name w:val="81EB0D68BDEC42419A538963886732CB"/>
  </w:style>
  <w:style w:type="paragraph" w:customStyle="1" w:styleId="B62CEFE5FB044A96BB56AF4DA46330ED">
    <w:name w:val="B62CEFE5FB044A96BB56AF4DA46330ED"/>
  </w:style>
  <w:style w:type="paragraph" w:customStyle="1" w:styleId="406FAA8ED2B3400CA30C0A9D1BE6F5FE">
    <w:name w:val="406FAA8ED2B3400CA30C0A9D1BE6F5FE"/>
  </w:style>
  <w:style w:type="paragraph" w:customStyle="1" w:styleId="AAFC6B3B9BE24A298E127339B8ABB7E2">
    <w:name w:val="AAFC6B3B9BE24A298E127339B8ABB7E2"/>
  </w:style>
  <w:style w:type="paragraph" w:customStyle="1" w:styleId="3B8A956C3DFA468A89FD7FB91828C238">
    <w:name w:val="3B8A956C3DFA468A89FD7FB91828C238"/>
  </w:style>
  <w:style w:type="paragraph" w:customStyle="1" w:styleId="EDEC148D6ABF4D829F794337499AA00E">
    <w:name w:val="EDEC148D6ABF4D829F794337499AA00E"/>
  </w:style>
  <w:style w:type="paragraph" w:customStyle="1" w:styleId="8DE23F1046AE4BAB8B10FEACFCAA3B73">
    <w:name w:val="8DE23F1046AE4BAB8B10FEACFCAA3B73"/>
  </w:style>
  <w:style w:type="paragraph" w:customStyle="1" w:styleId="B0DE4E3A5B834DB79F193FE3F21E49EC">
    <w:name w:val="B0DE4E3A5B834DB79F193FE3F21E49EC"/>
  </w:style>
  <w:style w:type="paragraph" w:customStyle="1" w:styleId="2E8EB7408EDA4E0E833E36C2F1776E90">
    <w:name w:val="2E8EB7408EDA4E0E833E36C2F1776E90"/>
  </w:style>
  <w:style w:type="paragraph" w:customStyle="1" w:styleId="C411D413860942528BB8B75F3BECF633">
    <w:name w:val="C411D413860942528BB8B75F3BECF633"/>
  </w:style>
  <w:style w:type="paragraph" w:customStyle="1" w:styleId="FC75066529D44050B64A2963CAF3CDB5">
    <w:name w:val="FC75066529D44050B64A2963CAF3CDB5"/>
  </w:style>
  <w:style w:type="paragraph" w:customStyle="1" w:styleId="336B18AACE91427FADFE51C5C12B22A1">
    <w:name w:val="336B18AACE91427FADFE51C5C12B22A1"/>
  </w:style>
  <w:style w:type="paragraph" w:customStyle="1" w:styleId="7959B5F1D35543A1B1FB949F7AC3594F">
    <w:name w:val="7959B5F1D35543A1B1FB949F7AC3594F"/>
  </w:style>
  <w:style w:type="paragraph" w:customStyle="1" w:styleId="4AAD3096C47945699928C2B13E8EF577">
    <w:name w:val="4AAD3096C47945699928C2B13E8EF577"/>
  </w:style>
  <w:style w:type="paragraph" w:customStyle="1" w:styleId="333D16064DBE4DBB9BAC0EB652BCF2BB">
    <w:name w:val="333D16064DBE4DBB9BAC0EB652BCF2BB"/>
  </w:style>
  <w:style w:type="paragraph" w:customStyle="1" w:styleId="36AFC80F137D4D229AB4A954E616D0BE">
    <w:name w:val="36AFC80F137D4D229AB4A954E616D0BE"/>
  </w:style>
  <w:style w:type="paragraph" w:customStyle="1" w:styleId="A2B7CE7AC7F9496896495902BC775987">
    <w:name w:val="A2B7CE7AC7F9496896495902BC775987"/>
  </w:style>
  <w:style w:type="paragraph" w:customStyle="1" w:styleId="3FEFCB164D444C3281D3404FC4537DA5">
    <w:name w:val="3FEFCB164D444C3281D3404FC4537DA5"/>
  </w:style>
  <w:style w:type="paragraph" w:customStyle="1" w:styleId="65A21B928C72497A80329D9FD1FEFF4F">
    <w:name w:val="65A21B928C72497A80329D9FD1FEFF4F"/>
  </w:style>
  <w:style w:type="paragraph" w:customStyle="1" w:styleId="4985DAB7C7D44C928877C58DC9FD0BDF">
    <w:name w:val="4985DAB7C7D44C928877C58DC9FD0BDF"/>
  </w:style>
  <w:style w:type="paragraph" w:customStyle="1" w:styleId="8F9186C1932F47EFA77A28E0F3AAED43">
    <w:name w:val="8F9186C1932F47EFA77A28E0F3AAED43"/>
  </w:style>
  <w:style w:type="paragraph" w:customStyle="1" w:styleId="E2598CFCD5AD4909A3B4299D99EBA86B">
    <w:name w:val="E2598CFCD5AD4909A3B4299D99EBA86B"/>
  </w:style>
  <w:style w:type="paragraph" w:customStyle="1" w:styleId="D448EBAA77A94806B364B765E268A248">
    <w:name w:val="D448EBAA77A94806B364B765E268A248"/>
  </w:style>
  <w:style w:type="paragraph" w:customStyle="1" w:styleId="7E1243B6C6BA467CA756A06C7FE352B2">
    <w:name w:val="7E1243B6C6BA467CA756A06C7FE352B2"/>
  </w:style>
  <w:style w:type="paragraph" w:customStyle="1" w:styleId="B04C83AD2A5A42389FB9BEB27C304EA3">
    <w:name w:val="B04C83AD2A5A42389FB9BEB27C304EA3"/>
  </w:style>
  <w:style w:type="paragraph" w:customStyle="1" w:styleId="E129C815741546DEA16168261007A140">
    <w:name w:val="E129C815741546DEA16168261007A140"/>
  </w:style>
  <w:style w:type="paragraph" w:customStyle="1" w:styleId="8373CC9D5F8D453EB3C839634876D76C">
    <w:name w:val="8373CC9D5F8D453EB3C839634876D76C"/>
  </w:style>
  <w:style w:type="paragraph" w:customStyle="1" w:styleId="1D3A9A9A7E0C4D878F2D639CE83ADD44">
    <w:name w:val="1D3A9A9A7E0C4D878F2D639CE83ADD44"/>
  </w:style>
  <w:style w:type="paragraph" w:customStyle="1" w:styleId="71F66776FF2645DCA3EBF245318C3B7F">
    <w:name w:val="71F66776FF2645DCA3EBF245318C3B7F"/>
  </w:style>
  <w:style w:type="paragraph" w:customStyle="1" w:styleId="9C8FE489EA8343209E3AFA6B0A650644">
    <w:name w:val="9C8FE489EA8343209E3AFA6B0A650644"/>
  </w:style>
  <w:style w:type="paragraph" w:customStyle="1" w:styleId="CD0E0CBA0F73448BA041A3FF73551C45">
    <w:name w:val="CD0E0CBA0F73448BA041A3FF73551C45"/>
  </w:style>
  <w:style w:type="paragraph" w:customStyle="1" w:styleId="8CBF6945615842308B0954532BFB9172">
    <w:name w:val="8CBF6945615842308B0954532BFB9172"/>
  </w:style>
  <w:style w:type="paragraph" w:customStyle="1" w:styleId="A6B06DFA3A444BD4840033A2B6C723A8">
    <w:name w:val="A6B06DFA3A444BD4840033A2B6C723A8"/>
  </w:style>
  <w:style w:type="paragraph" w:customStyle="1" w:styleId="E725AF52F7C0416B9FFA7FAD3B7667B3">
    <w:name w:val="E725AF52F7C0416B9FFA7FAD3B7667B3"/>
  </w:style>
  <w:style w:type="paragraph" w:customStyle="1" w:styleId="4B33E283612A4F81BB45D84B4D6AB696">
    <w:name w:val="4B33E283612A4F81BB45D84B4D6AB696"/>
  </w:style>
  <w:style w:type="paragraph" w:customStyle="1" w:styleId="E0DF3D759507442A84E1D6355D7F4F71">
    <w:name w:val="E0DF3D759507442A84E1D6355D7F4F71"/>
  </w:style>
  <w:style w:type="paragraph" w:customStyle="1" w:styleId="17488BA98D204013844C649D3F38A24E">
    <w:name w:val="17488BA98D204013844C649D3F38A24E"/>
  </w:style>
  <w:style w:type="paragraph" w:customStyle="1" w:styleId="40F0B694E32E44A5936EE974E3064570">
    <w:name w:val="40F0B694E32E44A5936EE974E3064570"/>
  </w:style>
  <w:style w:type="paragraph" w:customStyle="1" w:styleId="DDE8F33F6ACE49D7965010BE7326DEE4">
    <w:name w:val="DDE8F33F6ACE49D7965010BE7326DEE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4"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B36E6E668B4329B1F9CC3DCD50BC23">
    <w:name w:val="51B36E6E668B4329B1F9CC3DCD50BC23"/>
  </w:style>
  <w:style w:type="paragraph" w:customStyle="1" w:styleId="2F0961121279497C9D3568F59F4ED50D">
    <w:name w:val="2F0961121279497C9D3568F59F4ED50D"/>
  </w:style>
  <w:style w:type="paragraph" w:customStyle="1" w:styleId="E4B1CB4F99CB4F98B90CBC050208E46A">
    <w:name w:val="E4B1CB4F99CB4F98B90CBC050208E46A"/>
  </w:style>
  <w:style w:type="paragraph" w:customStyle="1" w:styleId="A0A81A8C2B414D43900971DFAF448D20">
    <w:name w:val="A0A81A8C2B414D43900971DFAF448D20"/>
  </w:style>
  <w:style w:type="paragraph" w:customStyle="1" w:styleId="D6FC2C74316B4FCE9D27619823331D5C">
    <w:name w:val="D6FC2C74316B4FCE9D27619823331D5C"/>
  </w:style>
  <w:style w:type="paragraph" w:customStyle="1" w:styleId="28A89AE731EB4027937A38E549E8CCBA">
    <w:name w:val="28A89AE731EB4027937A38E549E8CCBA"/>
  </w:style>
  <w:style w:type="character" w:styleId="Emphasis">
    <w:name w:val="Emphasis"/>
    <w:basedOn w:val="DefaultParagraphFont"/>
    <w:uiPriority w:val="4"/>
    <w:unhideWhenUsed/>
    <w:qFormat/>
    <w:rPr>
      <w:i/>
      <w:iCs/>
    </w:rPr>
  </w:style>
  <w:style w:type="paragraph" w:customStyle="1" w:styleId="64EDC1BE0D034DCF8D9DE45C55ACC30E">
    <w:name w:val="64EDC1BE0D034DCF8D9DE45C55ACC30E"/>
  </w:style>
  <w:style w:type="paragraph" w:customStyle="1" w:styleId="BDF31F998F1C4EFE9A0915445AB47CEF">
    <w:name w:val="BDF31F998F1C4EFE9A0915445AB47CEF"/>
  </w:style>
  <w:style w:type="paragraph" w:customStyle="1" w:styleId="9B1EE1502C424FF0939088F460302C82">
    <w:name w:val="9B1EE1502C424FF0939088F460302C82"/>
  </w:style>
  <w:style w:type="paragraph" w:customStyle="1" w:styleId="636F8AC8A95B4B019A3A5C4BA0D15369">
    <w:name w:val="636F8AC8A95B4B019A3A5C4BA0D15369"/>
  </w:style>
  <w:style w:type="paragraph" w:customStyle="1" w:styleId="68A89049A9F84FFE8070C73C38332FEE">
    <w:name w:val="68A89049A9F84FFE8070C73C38332FEE"/>
  </w:style>
  <w:style w:type="paragraph" w:customStyle="1" w:styleId="00CEBE527DEB47A7BFF6CBD474A3F38F">
    <w:name w:val="00CEBE527DEB47A7BFF6CBD474A3F38F"/>
  </w:style>
  <w:style w:type="paragraph" w:customStyle="1" w:styleId="0252F53751F0470CB1FE0DAA47E2F9C8">
    <w:name w:val="0252F53751F0470CB1FE0DAA47E2F9C8"/>
  </w:style>
  <w:style w:type="paragraph" w:customStyle="1" w:styleId="171C156F9DA941E2B26773E04E6F2F8C">
    <w:name w:val="171C156F9DA941E2B26773E04E6F2F8C"/>
  </w:style>
  <w:style w:type="paragraph" w:customStyle="1" w:styleId="E5AD444F6FAE4C2EAA5440B2E56BAC80">
    <w:name w:val="E5AD444F6FAE4C2EAA5440B2E56BAC80"/>
  </w:style>
  <w:style w:type="paragraph" w:customStyle="1" w:styleId="AA202B7EA7C84FF8A44B2086FAF670F4">
    <w:name w:val="AA202B7EA7C84FF8A44B2086FAF670F4"/>
  </w:style>
  <w:style w:type="paragraph" w:customStyle="1" w:styleId="FCDC77DDC0574544B589D1CE4B0BAA83">
    <w:name w:val="FCDC77DDC0574544B589D1CE4B0BAA83"/>
  </w:style>
  <w:style w:type="paragraph" w:customStyle="1" w:styleId="F4889656E5C34B109CEAC94C372FFF42">
    <w:name w:val="F4889656E5C34B109CEAC94C372FFF42"/>
  </w:style>
  <w:style w:type="paragraph" w:customStyle="1" w:styleId="3C07051928374B588C70604D0145BA4D">
    <w:name w:val="3C07051928374B588C70604D0145BA4D"/>
  </w:style>
  <w:style w:type="paragraph" w:customStyle="1" w:styleId="8F1025FEC7464F31AE3F4D1C394BF76C">
    <w:name w:val="8F1025FEC7464F31AE3F4D1C394BF76C"/>
  </w:style>
  <w:style w:type="paragraph" w:customStyle="1" w:styleId="44E5D0A7F4234464A28048F27E5889ED">
    <w:name w:val="44E5D0A7F4234464A28048F27E5889ED"/>
  </w:style>
  <w:style w:type="paragraph" w:customStyle="1" w:styleId="0ED9367C0D9641E7A1B58762E9ABC1A1">
    <w:name w:val="0ED9367C0D9641E7A1B58762E9ABC1A1"/>
  </w:style>
  <w:style w:type="paragraph" w:customStyle="1" w:styleId="C521E850C03047479FEA1FFB72D7F644">
    <w:name w:val="C521E850C03047479FEA1FFB72D7F644"/>
  </w:style>
  <w:style w:type="paragraph" w:customStyle="1" w:styleId="17FDEDD192704DE5990D7D37BA2F7925">
    <w:name w:val="17FDEDD192704DE5990D7D37BA2F7925"/>
  </w:style>
  <w:style w:type="paragraph" w:customStyle="1" w:styleId="81EB0D68BDEC42419A538963886732CB">
    <w:name w:val="81EB0D68BDEC42419A538963886732CB"/>
  </w:style>
  <w:style w:type="paragraph" w:customStyle="1" w:styleId="B62CEFE5FB044A96BB56AF4DA46330ED">
    <w:name w:val="B62CEFE5FB044A96BB56AF4DA46330ED"/>
  </w:style>
  <w:style w:type="paragraph" w:customStyle="1" w:styleId="406FAA8ED2B3400CA30C0A9D1BE6F5FE">
    <w:name w:val="406FAA8ED2B3400CA30C0A9D1BE6F5FE"/>
  </w:style>
  <w:style w:type="paragraph" w:customStyle="1" w:styleId="AAFC6B3B9BE24A298E127339B8ABB7E2">
    <w:name w:val="AAFC6B3B9BE24A298E127339B8ABB7E2"/>
  </w:style>
  <w:style w:type="paragraph" w:customStyle="1" w:styleId="3B8A956C3DFA468A89FD7FB91828C238">
    <w:name w:val="3B8A956C3DFA468A89FD7FB91828C238"/>
  </w:style>
  <w:style w:type="paragraph" w:customStyle="1" w:styleId="EDEC148D6ABF4D829F794337499AA00E">
    <w:name w:val="EDEC148D6ABF4D829F794337499AA00E"/>
  </w:style>
  <w:style w:type="paragraph" w:customStyle="1" w:styleId="8DE23F1046AE4BAB8B10FEACFCAA3B73">
    <w:name w:val="8DE23F1046AE4BAB8B10FEACFCAA3B73"/>
  </w:style>
  <w:style w:type="paragraph" w:customStyle="1" w:styleId="B0DE4E3A5B834DB79F193FE3F21E49EC">
    <w:name w:val="B0DE4E3A5B834DB79F193FE3F21E49EC"/>
  </w:style>
  <w:style w:type="paragraph" w:customStyle="1" w:styleId="2E8EB7408EDA4E0E833E36C2F1776E90">
    <w:name w:val="2E8EB7408EDA4E0E833E36C2F1776E90"/>
  </w:style>
  <w:style w:type="paragraph" w:customStyle="1" w:styleId="C411D413860942528BB8B75F3BECF633">
    <w:name w:val="C411D413860942528BB8B75F3BECF633"/>
  </w:style>
  <w:style w:type="paragraph" w:customStyle="1" w:styleId="FC75066529D44050B64A2963CAF3CDB5">
    <w:name w:val="FC75066529D44050B64A2963CAF3CDB5"/>
  </w:style>
  <w:style w:type="paragraph" w:customStyle="1" w:styleId="336B18AACE91427FADFE51C5C12B22A1">
    <w:name w:val="336B18AACE91427FADFE51C5C12B22A1"/>
  </w:style>
  <w:style w:type="paragraph" w:customStyle="1" w:styleId="7959B5F1D35543A1B1FB949F7AC3594F">
    <w:name w:val="7959B5F1D35543A1B1FB949F7AC3594F"/>
  </w:style>
  <w:style w:type="paragraph" w:customStyle="1" w:styleId="4AAD3096C47945699928C2B13E8EF577">
    <w:name w:val="4AAD3096C47945699928C2B13E8EF577"/>
  </w:style>
  <w:style w:type="paragraph" w:customStyle="1" w:styleId="333D16064DBE4DBB9BAC0EB652BCF2BB">
    <w:name w:val="333D16064DBE4DBB9BAC0EB652BCF2BB"/>
  </w:style>
  <w:style w:type="paragraph" w:customStyle="1" w:styleId="36AFC80F137D4D229AB4A954E616D0BE">
    <w:name w:val="36AFC80F137D4D229AB4A954E616D0BE"/>
  </w:style>
  <w:style w:type="paragraph" w:customStyle="1" w:styleId="A2B7CE7AC7F9496896495902BC775987">
    <w:name w:val="A2B7CE7AC7F9496896495902BC775987"/>
  </w:style>
  <w:style w:type="paragraph" w:customStyle="1" w:styleId="3FEFCB164D444C3281D3404FC4537DA5">
    <w:name w:val="3FEFCB164D444C3281D3404FC4537DA5"/>
  </w:style>
  <w:style w:type="paragraph" w:customStyle="1" w:styleId="65A21B928C72497A80329D9FD1FEFF4F">
    <w:name w:val="65A21B928C72497A80329D9FD1FEFF4F"/>
  </w:style>
  <w:style w:type="paragraph" w:customStyle="1" w:styleId="4985DAB7C7D44C928877C58DC9FD0BDF">
    <w:name w:val="4985DAB7C7D44C928877C58DC9FD0BDF"/>
  </w:style>
  <w:style w:type="paragraph" w:customStyle="1" w:styleId="8F9186C1932F47EFA77A28E0F3AAED43">
    <w:name w:val="8F9186C1932F47EFA77A28E0F3AAED43"/>
  </w:style>
  <w:style w:type="paragraph" w:customStyle="1" w:styleId="E2598CFCD5AD4909A3B4299D99EBA86B">
    <w:name w:val="E2598CFCD5AD4909A3B4299D99EBA86B"/>
  </w:style>
  <w:style w:type="paragraph" w:customStyle="1" w:styleId="D448EBAA77A94806B364B765E268A248">
    <w:name w:val="D448EBAA77A94806B364B765E268A248"/>
  </w:style>
  <w:style w:type="paragraph" w:customStyle="1" w:styleId="7E1243B6C6BA467CA756A06C7FE352B2">
    <w:name w:val="7E1243B6C6BA467CA756A06C7FE352B2"/>
  </w:style>
  <w:style w:type="paragraph" w:customStyle="1" w:styleId="B04C83AD2A5A42389FB9BEB27C304EA3">
    <w:name w:val="B04C83AD2A5A42389FB9BEB27C304EA3"/>
  </w:style>
  <w:style w:type="paragraph" w:customStyle="1" w:styleId="E129C815741546DEA16168261007A140">
    <w:name w:val="E129C815741546DEA16168261007A140"/>
  </w:style>
  <w:style w:type="paragraph" w:customStyle="1" w:styleId="8373CC9D5F8D453EB3C839634876D76C">
    <w:name w:val="8373CC9D5F8D453EB3C839634876D76C"/>
  </w:style>
  <w:style w:type="paragraph" w:customStyle="1" w:styleId="1D3A9A9A7E0C4D878F2D639CE83ADD44">
    <w:name w:val="1D3A9A9A7E0C4D878F2D639CE83ADD44"/>
  </w:style>
  <w:style w:type="paragraph" w:customStyle="1" w:styleId="71F66776FF2645DCA3EBF245318C3B7F">
    <w:name w:val="71F66776FF2645DCA3EBF245318C3B7F"/>
  </w:style>
  <w:style w:type="paragraph" w:customStyle="1" w:styleId="9C8FE489EA8343209E3AFA6B0A650644">
    <w:name w:val="9C8FE489EA8343209E3AFA6B0A650644"/>
  </w:style>
  <w:style w:type="paragraph" w:customStyle="1" w:styleId="CD0E0CBA0F73448BA041A3FF73551C45">
    <w:name w:val="CD0E0CBA0F73448BA041A3FF73551C45"/>
  </w:style>
  <w:style w:type="paragraph" w:customStyle="1" w:styleId="8CBF6945615842308B0954532BFB9172">
    <w:name w:val="8CBF6945615842308B0954532BFB9172"/>
  </w:style>
  <w:style w:type="paragraph" w:customStyle="1" w:styleId="A6B06DFA3A444BD4840033A2B6C723A8">
    <w:name w:val="A6B06DFA3A444BD4840033A2B6C723A8"/>
  </w:style>
  <w:style w:type="paragraph" w:customStyle="1" w:styleId="E725AF52F7C0416B9FFA7FAD3B7667B3">
    <w:name w:val="E725AF52F7C0416B9FFA7FAD3B7667B3"/>
  </w:style>
  <w:style w:type="paragraph" w:customStyle="1" w:styleId="4B33E283612A4F81BB45D84B4D6AB696">
    <w:name w:val="4B33E283612A4F81BB45D84B4D6AB696"/>
  </w:style>
  <w:style w:type="paragraph" w:customStyle="1" w:styleId="E0DF3D759507442A84E1D6355D7F4F71">
    <w:name w:val="E0DF3D759507442A84E1D6355D7F4F71"/>
  </w:style>
  <w:style w:type="paragraph" w:customStyle="1" w:styleId="17488BA98D204013844C649D3F38A24E">
    <w:name w:val="17488BA98D204013844C649D3F38A24E"/>
  </w:style>
  <w:style w:type="paragraph" w:customStyle="1" w:styleId="40F0B694E32E44A5936EE974E3064570">
    <w:name w:val="40F0B694E32E44A5936EE974E3064570"/>
  </w:style>
  <w:style w:type="paragraph" w:customStyle="1" w:styleId="DDE8F33F6ACE49D7965010BE7326DEE4">
    <w:name w:val="DDE8F33F6ACE49D7965010BE7326DE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CFCFC"/>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Project 1</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1C8303-1B6B-4EB5-8588-15FDE36D1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620</TotalTime>
  <Pages>4</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2671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Proposing a Database Solution:</dc:title>
  <dc:subject/>
  <dc:creator>sairam</dc:creator>
  <cp:keywords/>
  <dc:description/>
  <cp:lastModifiedBy>Sairam Soundararajan</cp:lastModifiedBy>
  <cp:revision>5</cp:revision>
  <dcterms:created xsi:type="dcterms:W3CDTF">2022-10-29T18:30:00Z</dcterms:created>
  <dcterms:modified xsi:type="dcterms:W3CDTF">2022-11-01T02:17:00Z</dcterms:modified>
</cp:coreProperties>
</file>